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8B51" w14:textId="77777777" w:rsidR="004C5B07" w:rsidRDefault="00000000">
      <w:r>
        <w:rPr>
          <w:b/>
          <w:bCs/>
          <w:lang w:val="en-US"/>
        </w:rPr>
        <w:t>1.</w:t>
      </w:r>
      <w:r>
        <w:rPr>
          <w:b/>
          <w:bCs/>
          <w:sz w:val="24"/>
          <w:szCs w:val="24"/>
          <w:lang w:val="en-US"/>
        </w:rPr>
        <w:t>Difference between document object and window object</w:t>
      </w:r>
    </w:p>
    <w:p w14:paraId="1B788C3A" w14:textId="77777777" w:rsidR="004C5B07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OBJECT</w:t>
      </w:r>
    </w:p>
    <w:p w14:paraId="7AA852D3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 any HTML document or webpage that is loaded in the browser.</w:t>
      </w:r>
    </w:p>
    <w:p w14:paraId="267E6CFA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loaded inside window.</w:t>
      </w:r>
    </w:p>
    <w:p w14:paraId="5B278444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object of window property.</w:t>
      </w:r>
    </w:p>
    <w:p w14:paraId="160A0F8E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tags, elements with attributes in HTML are part of document.</w:t>
      </w:r>
    </w:p>
    <w:p w14:paraId="1B036ED0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is part of BOM (Browser Object Model) and DOM (Document Object Model)</w:t>
      </w:r>
    </w:p>
    <w:p w14:paraId="6DBEEC30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Document object properties can be accessed by </w:t>
      </w:r>
      <w:proofErr w:type="spellStart"/>
      <w:proofErr w:type="gramStart"/>
      <w:r>
        <w:rPr>
          <w:sz w:val="24"/>
          <w:szCs w:val="24"/>
          <w:lang w:val="en-US"/>
        </w:rPr>
        <w:t>document.propertyname</w:t>
      </w:r>
      <w:proofErr w:type="spellEnd"/>
      <w:proofErr w:type="gramEnd"/>
      <w:r>
        <w:rPr>
          <w:sz w:val="24"/>
          <w:szCs w:val="24"/>
          <w:lang w:val="en-US"/>
        </w:rPr>
        <w:t xml:space="preserve"> (or) </w:t>
      </w:r>
      <w:proofErr w:type="spellStart"/>
      <w:r>
        <w:rPr>
          <w:sz w:val="24"/>
          <w:szCs w:val="24"/>
          <w:lang w:val="en-US"/>
        </w:rPr>
        <w:t>window.document.propertyname</w:t>
      </w:r>
      <w:proofErr w:type="spellEnd"/>
      <w:r>
        <w:rPr>
          <w:sz w:val="24"/>
          <w:szCs w:val="24"/>
          <w:lang w:val="en-US"/>
        </w:rPr>
        <w:t>.</w:t>
      </w:r>
    </w:p>
    <w:p w14:paraId="5077EA58" w14:textId="77777777" w:rsidR="004C5B07" w:rsidRDefault="000000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Document object methods can be accessed by </w:t>
      </w:r>
      <w:proofErr w:type="spellStart"/>
      <w:proofErr w:type="gramStart"/>
      <w:r>
        <w:rPr>
          <w:sz w:val="24"/>
          <w:szCs w:val="24"/>
          <w:lang w:val="en-US"/>
        </w:rPr>
        <w:t>document.methodname</w:t>
      </w:r>
      <w:proofErr w:type="spellEnd"/>
      <w:proofErr w:type="gramEnd"/>
      <w:r>
        <w:rPr>
          <w:sz w:val="24"/>
          <w:szCs w:val="24"/>
          <w:lang w:val="en-US"/>
        </w:rPr>
        <w:t xml:space="preserve">() (or) </w:t>
      </w:r>
      <w:proofErr w:type="spellStart"/>
      <w:r>
        <w:rPr>
          <w:sz w:val="24"/>
          <w:szCs w:val="24"/>
          <w:lang w:val="en-US"/>
        </w:rPr>
        <w:t>window.document.methodname</w:t>
      </w:r>
      <w:proofErr w:type="spellEnd"/>
      <w:r>
        <w:rPr>
          <w:sz w:val="24"/>
          <w:szCs w:val="24"/>
          <w:lang w:val="en-US"/>
        </w:rPr>
        <w:t xml:space="preserve">() </w:t>
      </w:r>
    </w:p>
    <w:p w14:paraId="23660404" w14:textId="77777777" w:rsidR="004C5B07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 OBJECT</w:t>
      </w:r>
    </w:p>
    <w:p w14:paraId="1BB4E353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 a browser window or frame that displays content of webpage.</w:t>
      </w:r>
    </w:p>
    <w:p w14:paraId="0581A0C7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first object loaded in browser.</w:t>
      </w:r>
    </w:p>
    <w:p w14:paraId="5901998E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object of browser.</w:t>
      </w:r>
    </w:p>
    <w:p w14:paraId="2D6CBD52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Global objects, functions and variables of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are member of window object.</w:t>
      </w:r>
    </w:p>
    <w:p w14:paraId="3FA7B95F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 is part of BOM.</w:t>
      </w:r>
    </w:p>
    <w:p w14:paraId="207F4F66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 object properties can be accessed by </w:t>
      </w:r>
      <w:proofErr w:type="spellStart"/>
      <w:proofErr w:type="gramStart"/>
      <w:r>
        <w:rPr>
          <w:sz w:val="24"/>
          <w:szCs w:val="24"/>
          <w:lang w:val="en-US"/>
        </w:rPr>
        <w:t>window.propertyname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14:paraId="4F15C662" w14:textId="77777777" w:rsidR="004C5B07" w:rsidRDefault="000000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 method can be accessed by </w:t>
      </w:r>
      <w:proofErr w:type="spellStart"/>
      <w:proofErr w:type="gramStart"/>
      <w:r>
        <w:rPr>
          <w:sz w:val="24"/>
          <w:szCs w:val="24"/>
          <w:lang w:val="en-US"/>
        </w:rPr>
        <w:t>window.methodname</w:t>
      </w:r>
      <w:proofErr w:type="spellEnd"/>
      <w:proofErr w:type="gramEnd"/>
      <w:r>
        <w:rPr>
          <w:sz w:val="24"/>
          <w:szCs w:val="24"/>
          <w:lang w:val="en-US"/>
        </w:rPr>
        <w:t>().</w:t>
      </w:r>
    </w:p>
    <w:p w14:paraId="11687EA3" w14:textId="77777777" w:rsidR="004C5B07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</w:t>
      </w:r>
    </w:p>
    <w:p w14:paraId="70CEEF4E" w14:textId="77777777" w:rsidR="004C5B07" w:rsidRDefault="00000000">
      <w:hyperlink r:id="rId7" w:history="1">
        <w:r>
          <w:rPr>
            <w:rStyle w:val="Hyperlink"/>
            <w:sz w:val="24"/>
            <w:szCs w:val="24"/>
            <w:lang w:val="en-US"/>
          </w:rPr>
          <w:t>https://www.geeksforgeeks.org/differences-between-document-and-window-objects/</w:t>
        </w:r>
      </w:hyperlink>
    </w:p>
    <w:p w14:paraId="4DBF771A" w14:textId="77777777" w:rsidR="004C5B07" w:rsidRDefault="004C5B07">
      <w:pPr>
        <w:rPr>
          <w:sz w:val="24"/>
          <w:szCs w:val="24"/>
          <w:lang w:val="en-US"/>
        </w:rPr>
      </w:pPr>
    </w:p>
    <w:sectPr w:rsidR="004C5B0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99250" w14:textId="77777777" w:rsidR="006B61B3" w:rsidRDefault="006B61B3">
      <w:pPr>
        <w:spacing w:after="0" w:line="240" w:lineRule="auto"/>
      </w:pPr>
      <w:r>
        <w:separator/>
      </w:r>
    </w:p>
  </w:endnote>
  <w:endnote w:type="continuationSeparator" w:id="0">
    <w:p w14:paraId="72E72CC2" w14:textId="77777777" w:rsidR="006B61B3" w:rsidRDefault="006B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C061" w14:textId="77777777" w:rsidR="006B61B3" w:rsidRDefault="006B61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B91911" w14:textId="77777777" w:rsidR="006B61B3" w:rsidRDefault="006B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A089E"/>
    <w:multiLevelType w:val="multilevel"/>
    <w:tmpl w:val="825A57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95259DF"/>
    <w:multiLevelType w:val="multilevel"/>
    <w:tmpl w:val="2B9697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11686793">
    <w:abstractNumId w:val="1"/>
  </w:num>
  <w:num w:numId="2" w16cid:durableId="175461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5B07"/>
    <w:rsid w:val="004C5B07"/>
    <w:rsid w:val="006500B9"/>
    <w:rsid w:val="006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889B"/>
  <w15:docId w15:val="{264452EA-8CBA-4A52-A00E-EB92952E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Latha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s-between-document-and-window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Lakshmanakumar K</dc:creator>
  <dc:description/>
  <cp:lastModifiedBy>Lakshmanakumar K</cp:lastModifiedBy>
  <cp:revision>2</cp:revision>
  <dcterms:created xsi:type="dcterms:W3CDTF">2024-04-11T11:13:00Z</dcterms:created>
  <dcterms:modified xsi:type="dcterms:W3CDTF">2024-04-11T11:13:00Z</dcterms:modified>
</cp:coreProperties>
</file>